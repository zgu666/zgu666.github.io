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45" w:rsidRPr="00F85D7D" w:rsidRDefault="00946F57" w:rsidP="0080656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Experiment</w:t>
      </w:r>
      <w:r>
        <w:rPr>
          <w:rFonts w:ascii="Times New Roman" w:hAnsi="Times New Roman"/>
        </w:rPr>
        <w:t xml:space="preserve"> Report</w:t>
      </w:r>
    </w:p>
    <w:tbl>
      <w:tblPr>
        <w:tblW w:w="8647" w:type="dxa"/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240"/>
        <w:gridCol w:w="1012"/>
        <w:gridCol w:w="3382"/>
        <w:gridCol w:w="20"/>
      </w:tblGrid>
      <w:tr w:rsidR="001B2036" w:rsidRPr="00F85D7D" w:rsidTr="00946F57">
        <w:trPr>
          <w:cantSplit/>
        </w:trPr>
        <w:tc>
          <w:tcPr>
            <w:tcW w:w="993" w:type="dxa"/>
          </w:tcPr>
          <w:p w:rsidR="001B2036" w:rsidRPr="00F85D7D" w:rsidRDefault="00946F57" w:rsidP="009C02EF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N</w:t>
            </w:r>
            <w:r>
              <w:rPr>
                <w:rFonts w:ascii="Times New Roman"/>
              </w:rPr>
              <w:t>ame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:rsidR="001B2036" w:rsidRPr="00F85D7D" w:rsidRDefault="001B2036" w:rsidP="001B20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1012" w:type="dxa"/>
          </w:tcPr>
          <w:p w:rsidR="001B2036" w:rsidRPr="00F85D7D" w:rsidRDefault="00946F57" w:rsidP="00946F57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Student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 w:hint="eastAsia"/>
              </w:rPr>
              <w:t>ID</w:t>
            </w:r>
          </w:p>
        </w:tc>
        <w:tc>
          <w:tcPr>
            <w:tcW w:w="3382" w:type="dxa"/>
            <w:tcBorders>
              <w:bottom w:val="single" w:sz="4" w:space="0" w:color="000000"/>
            </w:tcBorders>
          </w:tcPr>
          <w:p w:rsidR="001B2036" w:rsidRPr="00F85D7D" w:rsidRDefault="001B2036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1B2036" w:rsidRPr="00F85D7D" w:rsidRDefault="001B2036">
            <w:pPr>
              <w:rPr>
                <w:rFonts w:ascii="Times New Roman" w:hAnsi="Times New Roman"/>
              </w:rPr>
            </w:pPr>
          </w:p>
        </w:tc>
      </w:tr>
      <w:tr w:rsidR="001B2036" w:rsidRPr="00F85D7D" w:rsidTr="00946F57">
        <w:trPr>
          <w:cantSplit/>
        </w:trPr>
        <w:tc>
          <w:tcPr>
            <w:tcW w:w="993" w:type="dxa"/>
          </w:tcPr>
          <w:p w:rsidR="001B2036" w:rsidRPr="00F85D7D" w:rsidRDefault="00946F57" w:rsidP="00946F57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E</w:t>
            </w:r>
            <w:r>
              <w:rPr>
                <w:rFonts w:ascii="Times New Roman"/>
              </w:rPr>
              <w:t>xp. Title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:rsidR="001B2036" w:rsidRDefault="001B2036" w:rsidP="001B2036">
            <w:pPr>
              <w:rPr>
                <w:rFonts w:ascii="Times New Roman" w:hAnsi="Times New Roman"/>
              </w:rPr>
            </w:pPr>
          </w:p>
        </w:tc>
        <w:tc>
          <w:tcPr>
            <w:tcW w:w="1012" w:type="dxa"/>
          </w:tcPr>
          <w:p w:rsidR="001B2036" w:rsidRPr="00F85D7D" w:rsidRDefault="00946F57" w:rsidP="00946F57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Exp. </w:t>
            </w:r>
            <w:r>
              <w:rPr>
                <w:rFonts w:ascii="Times New Roman" w:hint="eastAsia"/>
              </w:rPr>
              <w:t>D</w:t>
            </w:r>
            <w:r>
              <w:rPr>
                <w:rFonts w:ascii="Times New Roman"/>
              </w:rPr>
              <w:t>ate</w:t>
            </w:r>
          </w:p>
        </w:tc>
        <w:tc>
          <w:tcPr>
            <w:tcW w:w="3382" w:type="dxa"/>
            <w:tcBorders>
              <w:bottom w:val="single" w:sz="4" w:space="0" w:color="000000"/>
            </w:tcBorders>
          </w:tcPr>
          <w:p w:rsidR="001B2036" w:rsidRPr="00F85D7D" w:rsidRDefault="001B2036">
            <w:pPr>
              <w:rPr>
                <w:rFonts w:ascii="Times New Roman" w:hAnsi="Times New Roman"/>
              </w:rPr>
            </w:pPr>
          </w:p>
        </w:tc>
        <w:tc>
          <w:tcPr>
            <w:tcW w:w="20" w:type="dxa"/>
          </w:tcPr>
          <w:p w:rsidR="001B2036" w:rsidRPr="00F85D7D" w:rsidRDefault="001B2036">
            <w:pPr>
              <w:rPr>
                <w:rFonts w:ascii="Times New Roman" w:hAnsi="Times New Roman"/>
              </w:rPr>
            </w:pPr>
          </w:p>
        </w:tc>
      </w:tr>
    </w:tbl>
    <w:p w:rsidR="004D15E2" w:rsidRDefault="00946F57" w:rsidP="001B2036">
      <w:pPr>
        <w:pStyle w:val="1"/>
        <w:numPr>
          <w:ilvl w:val="0"/>
          <w:numId w:val="11"/>
        </w:numPr>
      </w:pPr>
      <w:r>
        <w:rPr>
          <w:rFonts w:hint="eastAsia"/>
        </w:rPr>
        <w:t>Basic Principles (</w:t>
      </w:r>
      <w:r w:rsidR="001B2036">
        <w:rPr>
          <w:rFonts w:hint="eastAsia"/>
        </w:rPr>
        <w:t>原理</w:t>
      </w:r>
      <w:r w:rsidR="001B2036">
        <w:t>简述</w:t>
      </w:r>
      <w:r>
        <w:rPr>
          <w:rFonts w:hint="eastAsia"/>
        </w:rPr>
        <w:t>)</w:t>
      </w:r>
    </w:p>
    <w:p w:rsidR="002E3E38" w:rsidRPr="00846E24" w:rsidRDefault="00946F57" w:rsidP="00846E24">
      <w:pPr>
        <w:pStyle w:val="1"/>
        <w:rPr>
          <w:rFonts w:ascii="Times New Roman" w:hAnsi="Times New Roman"/>
        </w:rPr>
      </w:pPr>
      <w:r>
        <w:rPr>
          <w:rFonts w:hint="eastAsia"/>
        </w:rPr>
        <w:t>二</w:t>
      </w:r>
      <w:r w:rsidR="00A47721" w:rsidRPr="00F85D7D">
        <w:t>、</w:t>
      </w:r>
      <w:r>
        <w:rPr>
          <w:rFonts w:hint="eastAsia"/>
        </w:rPr>
        <w:t>Step-by-</w:t>
      </w:r>
      <w:r>
        <w:t>S</w:t>
      </w:r>
      <w:r>
        <w:rPr>
          <w:rFonts w:hint="eastAsia"/>
        </w:rPr>
        <w:t>tep Procedure</w:t>
      </w:r>
      <w:r>
        <w:t xml:space="preserve"> (</w:t>
      </w:r>
      <w:r w:rsidR="001B2036" w:rsidRPr="001B2036">
        <w:rPr>
          <w:rFonts w:hint="eastAsia"/>
        </w:rPr>
        <w:t>实验步骤</w:t>
      </w:r>
      <w:r>
        <w:rPr>
          <w:rFonts w:hint="eastAsia"/>
        </w:rPr>
        <w:t>)</w:t>
      </w:r>
    </w:p>
    <w:p w:rsidR="004107F6" w:rsidRDefault="00946F57" w:rsidP="001B2036">
      <w:pPr>
        <w:pStyle w:val="1"/>
        <w:rPr>
          <w:rFonts w:ascii="Times New Roman" w:hAnsi="Times New Roman"/>
        </w:rPr>
      </w:pPr>
      <w:r>
        <w:rPr>
          <w:rFonts w:ascii="Times New Roman" w:hint="eastAsia"/>
        </w:rPr>
        <w:t>三</w:t>
      </w:r>
      <w:r w:rsidR="004D15E2" w:rsidRPr="00F85D7D">
        <w:rPr>
          <w:rFonts w:ascii="Times New Roman"/>
        </w:rPr>
        <w:t>、</w:t>
      </w:r>
      <w:r>
        <w:rPr>
          <w:rFonts w:ascii="Times New Roman" w:hint="eastAsia"/>
        </w:rPr>
        <w:t>Results and Analysis (</w:t>
      </w:r>
      <w:r w:rsidR="00436DA4" w:rsidRPr="00F85D7D">
        <w:rPr>
          <w:rFonts w:ascii="Times New Roman"/>
        </w:rPr>
        <w:t>结果与分析</w:t>
      </w:r>
      <w:r>
        <w:rPr>
          <w:rFonts w:ascii="Times New Roman" w:hint="eastAsia"/>
        </w:rPr>
        <w:t>)</w:t>
      </w:r>
    </w:p>
    <w:p w:rsidR="00C50EB4" w:rsidRDefault="00C50EB4" w:rsidP="00A0177F">
      <w:pPr>
        <w:jc w:val="right"/>
        <w:rPr>
          <w:rFonts w:ascii="Times New Roman" w:hAnsi="Times New Roman"/>
        </w:rPr>
      </w:pPr>
    </w:p>
    <w:p w:rsidR="004107F6" w:rsidRDefault="004107F6" w:rsidP="00A0177F">
      <w:pPr>
        <w:jc w:val="right"/>
        <w:rPr>
          <w:rFonts w:ascii="Times New Roman" w:hAnsi="Times New Roman"/>
        </w:rPr>
      </w:pPr>
    </w:p>
    <w:p w:rsidR="00C50EB4" w:rsidRPr="00F85D7D" w:rsidRDefault="00C50EB4" w:rsidP="00C50EB4">
      <w:pPr>
        <w:pStyle w:val="a8"/>
      </w:pPr>
    </w:p>
    <w:sectPr w:rsidR="00C50EB4" w:rsidRPr="00F85D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443" w:rsidRDefault="00A60443" w:rsidP="00A47721">
      <w:r>
        <w:separator/>
      </w:r>
    </w:p>
  </w:endnote>
  <w:endnote w:type="continuationSeparator" w:id="0">
    <w:p w:rsidR="00A60443" w:rsidRDefault="00A60443" w:rsidP="00A4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D4" w:rsidRDefault="005340D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428" w:rsidRPr="00405428" w:rsidRDefault="00405428">
    <w:pPr>
      <w:pStyle w:val="a7"/>
      <w:rPr>
        <w:sz w:val="21"/>
      </w:rPr>
    </w:pPr>
    <w:bookmarkStart w:id="0" w:name="_GoBack"/>
    <w:r w:rsidRPr="00405428">
      <w:rPr>
        <w:sz w:val="21"/>
      </w:rPr>
      <w:t xml:space="preserve">Report due Mon </w:t>
    </w:r>
    <w:r w:rsidR="005340D4">
      <w:rPr>
        <w:sz w:val="21"/>
      </w:rPr>
      <w:t>11</w:t>
    </w:r>
    <w:r w:rsidRPr="00405428">
      <w:rPr>
        <w:sz w:val="21"/>
      </w:rPr>
      <w:t>:</w:t>
    </w:r>
    <w:r w:rsidR="005340D4">
      <w:rPr>
        <w:sz w:val="21"/>
      </w:rPr>
      <w:t>59</w:t>
    </w:r>
    <w:r w:rsidRPr="00405428">
      <w:rPr>
        <w:sz w:val="21"/>
      </w:rPr>
      <w:t xml:space="preserve">pm to </w:t>
    </w:r>
    <w:hyperlink r:id="rId1" w:history="1">
      <w:r w:rsidRPr="007D746B">
        <w:rPr>
          <w:rStyle w:val="aa"/>
          <w:sz w:val="21"/>
        </w:rPr>
        <w:t>MobileSecurity2014@163.com</w:t>
      </w:r>
    </w:hyperlink>
    <w:r w:rsidRPr="00405428">
      <w:rPr>
        <w:sz w:val="21"/>
      </w:rPr>
      <w:t xml:space="preserve">. You can write in either English or Chinese. Document </w:t>
    </w:r>
    <w:r w:rsidRPr="00405428">
      <w:rPr>
        <w:rFonts w:hint="eastAsia"/>
        <w:sz w:val="21"/>
      </w:rPr>
      <w:t>n</w:t>
    </w:r>
    <w:r w:rsidRPr="00405428">
      <w:rPr>
        <w:sz w:val="21"/>
      </w:rPr>
      <w:t xml:space="preserve">aming convention: </w:t>
    </w:r>
    <w:proofErr w:type="spellStart"/>
    <w:r w:rsidRPr="00405428">
      <w:rPr>
        <w:sz w:val="21"/>
      </w:rPr>
      <w:t>ExperimentDate</w:t>
    </w:r>
    <w:proofErr w:type="spellEnd"/>
    <w:r w:rsidRPr="00405428">
      <w:rPr>
        <w:rFonts w:hint="eastAsia"/>
        <w:sz w:val="21"/>
      </w:rPr>
      <w:t>-</w:t>
    </w:r>
    <w:r w:rsidRPr="00405428">
      <w:rPr>
        <w:sz w:val="21"/>
      </w:rPr>
      <w:t xml:space="preserve"> </w:t>
    </w:r>
    <w:proofErr w:type="spellStart"/>
    <w:r w:rsidRPr="00405428">
      <w:rPr>
        <w:sz w:val="21"/>
      </w:rPr>
      <w:t>ChineseName</w:t>
    </w:r>
    <w:r w:rsidRPr="00405428">
      <w:rPr>
        <w:rFonts w:hint="eastAsia"/>
        <w:sz w:val="21"/>
      </w:rPr>
      <w:t>-</w:t>
    </w:r>
    <w:r w:rsidRPr="00405428">
      <w:rPr>
        <w:sz w:val="21"/>
      </w:rPr>
      <w:t>StudentID</w:t>
    </w:r>
    <w:proofErr w:type="spellEnd"/>
    <w:r w:rsidRPr="00405428">
      <w:rPr>
        <w:sz w:val="21"/>
      </w:rPr>
      <w:t>, e.g., 2014</w:t>
    </w:r>
    <w:r w:rsidRPr="00405428">
      <w:rPr>
        <w:rFonts w:hint="eastAsia"/>
        <w:sz w:val="21"/>
      </w:rPr>
      <w:t>-</w:t>
    </w:r>
    <w:r w:rsidRPr="00405428">
      <w:rPr>
        <w:sz w:val="21"/>
      </w:rPr>
      <w:t>11</w:t>
    </w:r>
    <w:r w:rsidRPr="00405428">
      <w:rPr>
        <w:rFonts w:hint="eastAsia"/>
        <w:sz w:val="21"/>
      </w:rPr>
      <w:t>-</w:t>
    </w:r>
    <w:r w:rsidRPr="00405428">
      <w:rPr>
        <w:sz w:val="21"/>
      </w:rPr>
      <w:t>24</w:t>
    </w:r>
    <w:r w:rsidRPr="00405428">
      <w:rPr>
        <w:rFonts w:hint="eastAsia"/>
        <w:sz w:val="21"/>
      </w:rPr>
      <w:t>-</w:t>
    </w:r>
    <w:r w:rsidRPr="00405428">
      <w:rPr>
        <w:sz w:val="21"/>
      </w:rPr>
      <w:t>张三</w:t>
    </w:r>
    <w:r w:rsidRPr="00405428">
      <w:rPr>
        <w:rFonts w:hint="eastAsia"/>
        <w:sz w:val="21"/>
      </w:rPr>
      <w:t>-</w:t>
    </w:r>
    <w:r w:rsidRPr="00405428">
      <w:rPr>
        <w:sz w:val="21"/>
      </w:rPr>
      <w:t>1234567</w:t>
    </w:r>
    <w:r>
      <w:rPr>
        <w:sz w:val="21"/>
      </w:rPr>
      <w:t>89</w:t>
    </w:r>
    <w:r w:rsidRPr="00405428">
      <w:rPr>
        <w:rFonts w:hint="eastAsia"/>
        <w:sz w:val="21"/>
      </w:rPr>
      <w:t>.</w:t>
    </w:r>
  </w:p>
  <w:bookmarkEnd w:id="0"/>
  <w:p w:rsidR="00C362D6" w:rsidRPr="00EC377F" w:rsidRDefault="00C362D6" w:rsidP="005A673A">
    <w:pPr>
      <w:pStyle w:val="a7"/>
      <w:jc w:val="right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D4" w:rsidRDefault="005340D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443" w:rsidRDefault="00A60443" w:rsidP="00A47721">
      <w:r>
        <w:separator/>
      </w:r>
    </w:p>
  </w:footnote>
  <w:footnote w:type="continuationSeparator" w:id="0">
    <w:p w:rsidR="00A60443" w:rsidRDefault="00A60443" w:rsidP="00A47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D4" w:rsidRDefault="005340D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D4" w:rsidRDefault="005340D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D4" w:rsidRDefault="005340D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7FB9"/>
    <w:multiLevelType w:val="hybridMultilevel"/>
    <w:tmpl w:val="32B46B68"/>
    <w:lvl w:ilvl="0" w:tplc="48D0ACC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4515D7"/>
    <w:multiLevelType w:val="hybridMultilevel"/>
    <w:tmpl w:val="3F5629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D82351"/>
    <w:multiLevelType w:val="hybridMultilevel"/>
    <w:tmpl w:val="77488EC2"/>
    <w:lvl w:ilvl="0" w:tplc="8C6C7596">
      <w:start w:val="1"/>
      <w:numFmt w:val="japaneseCounting"/>
      <w:lvlText w:val="%1、"/>
      <w:lvlJc w:val="left"/>
      <w:pPr>
        <w:ind w:left="630" w:hanging="63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B44CE"/>
    <w:multiLevelType w:val="hybridMultilevel"/>
    <w:tmpl w:val="AEF467D6"/>
    <w:lvl w:ilvl="0" w:tplc="6C8A6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09149B"/>
    <w:multiLevelType w:val="hybridMultilevel"/>
    <w:tmpl w:val="7D5A74CC"/>
    <w:lvl w:ilvl="0" w:tplc="7DDCE9E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975484"/>
    <w:multiLevelType w:val="hybridMultilevel"/>
    <w:tmpl w:val="E71236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81A6A2B"/>
    <w:multiLevelType w:val="hybridMultilevel"/>
    <w:tmpl w:val="7876B93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4CB25AC"/>
    <w:multiLevelType w:val="hybridMultilevel"/>
    <w:tmpl w:val="D09C9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E67ED0"/>
    <w:multiLevelType w:val="hybridMultilevel"/>
    <w:tmpl w:val="F788C35A"/>
    <w:lvl w:ilvl="0" w:tplc="48D0ACC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EEC19C9"/>
    <w:multiLevelType w:val="multilevel"/>
    <w:tmpl w:val="E7B48F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47507F1"/>
    <w:multiLevelType w:val="hybridMultilevel"/>
    <w:tmpl w:val="974605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BB"/>
    <w:rsid w:val="00060B02"/>
    <w:rsid w:val="00075EE8"/>
    <w:rsid w:val="00076242"/>
    <w:rsid w:val="000774D9"/>
    <w:rsid w:val="0008777E"/>
    <w:rsid w:val="00090895"/>
    <w:rsid w:val="000A687B"/>
    <w:rsid w:val="000C00DB"/>
    <w:rsid w:val="000F1B62"/>
    <w:rsid w:val="000F24C1"/>
    <w:rsid w:val="00150C8E"/>
    <w:rsid w:val="00152FE8"/>
    <w:rsid w:val="001866AE"/>
    <w:rsid w:val="00195C2E"/>
    <w:rsid w:val="001B2036"/>
    <w:rsid w:val="001B3654"/>
    <w:rsid w:val="001B47A2"/>
    <w:rsid w:val="001E3E2E"/>
    <w:rsid w:val="001F6762"/>
    <w:rsid w:val="0020704F"/>
    <w:rsid w:val="00246818"/>
    <w:rsid w:val="00247D4B"/>
    <w:rsid w:val="00286E94"/>
    <w:rsid w:val="002928BB"/>
    <w:rsid w:val="002A1522"/>
    <w:rsid w:val="002A48A2"/>
    <w:rsid w:val="002B3E7F"/>
    <w:rsid w:val="002C0B91"/>
    <w:rsid w:val="002C1C5B"/>
    <w:rsid w:val="002C52D6"/>
    <w:rsid w:val="002E3E38"/>
    <w:rsid w:val="002F57C3"/>
    <w:rsid w:val="002F7003"/>
    <w:rsid w:val="00303F94"/>
    <w:rsid w:val="00316F1A"/>
    <w:rsid w:val="003437BF"/>
    <w:rsid w:val="00345787"/>
    <w:rsid w:val="003600A2"/>
    <w:rsid w:val="00364A52"/>
    <w:rsid w:val="00380333"/>
    <w:rsid w:val="00386961"/>
    <w:rsid w:val="003A0FDB"/>
    <w:rsid w:val="003A6420"/>
    <w:rsid w:val="003B673D"/>
    <w:rsid w:val="003D071F"/>
    <w:rsid w:val="003E01C3"/>
    <w:rsid w:val="003E2C45"/>
    <w:rsid w:val="004031A6"/>
    <w:rsid w:val="00405428"/>
    <w:rsid w:val="00407A09"/>
    <w:rsid w:val="004107F6"/>
    <w:rsid w:val="00410BA8"/>
    <w:rsid w:val="00413674"/>
    <w:rsid w:val="004263E8"/>
    <w:rsid w:val="00436DA4"/>
    <w:rsid w:val="00437D19"/>
    <w:rsid w:val="00460E26"/>
    <w:rsid w:val="00462AF9"/>
    <w:rsid w:val="00477B00"/>
    <w:rsid w:val="00483B8E"/>
    <w:rsid w:val="004907E1"/>
    <w:rsid w:val="004B1D9B"/>
    <w:rsid w:val="004C0C3B"/>
    <w:rsid w:val="004C514B"/>
    <w:rsid w:val="004D15E2"/>
    <w:rsid w:val="0052796F"/>
    <w:rsid w:val="005340D4"/>
    <w:rsid w:val="00546098"/>
    <w:rsid w:val="00546766"/>
    <w:rsid w:val="00557541"/>
    <w:rsid w:val="00560E21"/>
    <w:rsid w:val="0056141F"/>
    <w:rsid w:val="00582784"/>
    <w:rsid w:val="0059408A"/>
    <w:rsid w:val="005A1A93"/>
    <w:rsid w:val="005A673A"/>
    <w:rsid w:val="005B26D3"/>
    <w:rsid w:val="005B729D"/>
    <w:rsid w:val="005C6933"/>
    <w:rsid w:val="005C790B"/>
    <w:rsid w:val="005E16F9"/>
    <w:rsid w:val="005E2E54"/>
    <w:rsid w:val="00611D37"/>
    <w:rsid w:val="00686043"/>
    <w:rsid w:val="006B7609"/>
    <w:rsid w:val="006C2B62"/>
    <w:rsid w:val="006D3862"/>
    <w:rsid w:val="006F3911"/>
    <w:rsid w:val="00712DE0"/>
    <w:rsid w:val="007173DD"/>
    <w:rsid w:val="007231BB"/>
    <w:rsid w:val="00774708"/>
    <w:rsid w:val="007751CD"/>
    <w:rsid w:val="00791E7C"/>
    <w:rsid w:val="007A16CC"/>
    <w:rsid w:val="007D74C6"/>
    <w:rsid w:val="007F7DCF"/>
    <w:rsid w:val="00806567"/>
    <w:rsid w:val="00813012"/>
    <w:rsid w:val="008451A9"/>
    <w:rsid w:val="00846E24"/>
    <w:rsid w:val="00863E5B"/>
    <w:rsid w:val="00876036"/>
    <w:rsid w:val="008B49D4"/>
    <w:rsid w:val="008C36CC"/>
    <w:rsid w:val="008C518F"/>
    <w:rsid w:val="008D7B09"/>
    <w:rsid w:val="008E020A"/>
    <w:rsid w:val="008E1834"/>
    <w:rsid w:val="008E3E73"/>
    <w:rsid w:val="00911269"/>
    <w:rsid w:val="00911680"/>
    <w:rsid w:val="009160D2"/>
    <w:rsid w:val="00946F57"/>
    <w:rsid w:val="00967ED0"/>
    <w:rsid w:val="00972BAB"/>
    <w:rsid w:val="009C02EF"/>
    <w:rsid w:val="009D0F93"/>
    <w:rsid w:val="009F2902"/>
    <w:rsid w:val="00A0177F"/>
    <w:rsid w:val="00A079C5"/>
    <w:rsid w:val="00A12A50"/>
    <w:rsid w:val="00A45928"/>
    <w:rsid w:val="00A47721"/>
    <w:rsid w:val="00A60443"/>
    <w:rsid w:val="00A6301A"/>
    <w:rsid w:val="00A762DA"/>
    <w:rsid w:val="00A77084"/>
    <w:rsid w:val="00A975FB"/>
    <w:rsid w:val="00AE7DA6"/>
    <w:rsid w:val="00AF3EFF"/>
    <w:rsid w:val="00AF5CDD"/>
    <w:rsid w:val="00B53DE4"/>
    <w:rsid w:val="00B9749D"/>
    <w:rsid w:val="00BE2299"/>
    <w:rsid w:val="00BE32D4"/>
    <w:rsid w:val="00BF26D3"/>
    <w:rsid w:val="00C01D35"/>
    <w:rsid w:val="00C24D2F"/>
    <w:rsid w:val="00C25862"/>
    <w:rsid w:val="00C362D6"/>
    <w:rsid w:val="00C41EB9"/>
    <w:rsid w:val="00C466EF"/>
    <w:rsid w:val="00C50EB4"/>
    <w:rsid w:val="00C70BB4"/>
    <w:rsid w:val="00CA2E23"/>
    <w:rsid w:val="00CA3FEA"/>
    <w:rsid w:val="00CB0E92"/>
    <w:rsid w:val="00CB2BDE"/>
    <w:rsid w:val="00CC31A8"/>
    <w:rsid w:val="00CE6F5E"/>
    <w:rsid w:val="00D04413"/>
    <w:rsid w:val="00D06548"/>
    <w:rsid w:val="00D152E4"/>
    <w:rsid w:val="00D37162"/>
    <w:rsid w:val="00D80419"/>
    <w:rsid w:val="00D95C9A"/>
    <w:rsid w:val="00DE5EFE"/>
    <w:rsid w:val="00DE79CE"/>
    <w:rsid w:val="00DF4D29"/>
    <w:rsid w:val="00E02064"/>
    <w:rsid w:val="00E13ED4"/>
    <w:rsid w:val="00E30328"/>
    <w:rsid w:val="00E35195"/>
    <w:rsid w:val="00E452A4"/>
    <w:rsid w:val="00E54858"/>
    <w:rsid w:val="00EA2C4C"/>
    <w:rsid w:val="00EA5E44"/>
    <w:rsid w:val="00EA6A52"/>
    <w:rsid w:val="00EB23A9"/>
    <w:rsid w:val="00EC377F"/>
    <w:rsid w:val="00ED47C1"/>
    <w:rsid w:val="00F0192E"/>
    <w:rsid w:val="00F05BFA"/>
    <w:rsid w:val="00F13A6D"/>
    <w:rsid w:val="00F3255C"/>
    <w:rsid w:val="00F47961"/>
    <w:rsid w:val="00F85D7D"/>
    <w:rsid w:val="00FA3EF1"/>
    <w:rsid w:val="00FC3E18"/>
    <w:rsid w:val="00FC41A2"/>
    <w:rsid w:val="00FD2FDD"/>
    <w:rsid w:val="00FD6E62"/>
    <w:rsid w:val="00FE30CA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81F14E-1254-4404-A3F5-6A94965D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203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D0F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D0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2036"/>
    <w:rPr>
      <w:b/>
      <w:bCs/>
      <w:kern w:val="44"/>
      <w:sz w:val="30"/>
      <w:szCs w:val="44"/>
    </w:rPr>
  </w:style>
  <w:style w:type="table" w:styleId="a3">
    <w:name w:val="Table Grid"/>
    <w:basedOn w:val="a1"/>
    <w:uiPriority w:val="59"/>
    <w:rsid w:val="008065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4D15E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D15E2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0F9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0F93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qFormat/>
    <w:rsid w:val="00DF4D29"/>
    <w:rPr>
      <w:rFonts w:ascii="Times New Roman" w:hAnsi="Times New Roman"/>
      <w:sz w:val="20"/>
      <w:szCs w:val="20"/>
    </w:rPr>
  </w:style>
  <w:style w:type="table" w:customStyle="1" w:styleId="-1">
    <w:name w:val="浅色底纹 - 强调文字颜色 1"/>
    <w:basedOn w:val="a1"/>
    <w:uiPriority w:val="60"/>
    <w:rsid w:val="0009089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6">
    <w:name w:val="header"/>
    <w:basedOn w:val="a"/>
    <w:link w:val="Char0"/>
    <w:uiPriority w:val="99"/>
    <w:unhideWhenUsed/>
    <w:rsid w:val="00A4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772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7721"/>
    <w:rPr>
      <w:kern w:val="2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C50EB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50EB4"/>
    <w:rPr>
      <w:rFonts w:ascii="Cambria" w:hAnsi="Cambria" w:cs="Times New Roman"/>
      <w:b/>
      <w:bCs/>
      <w:kern w:val="2"/>
      <w:sz w:val="32"/>
      <w:szCs w:val="32"/>
    </w:rPr>
  </w:style>
  <w:style w:type="paragraph" w:styleId="a9">
    <w:name w:val="No Spacing"/>
    <w:uiPriority w:val="1"/>
    <w:qFormat/>
    <w:rsid w:val="001B2036"/>
    <w:pPr>
      <w:widowControl w:val="0"/>
      <w:jc w:val="both"/>
    </w:pPr>
    <w:rPr>
      <w:kern w:val="2"/>
      <w:sz w:val="21"/>
      <w:szCs w:val="22"/>
    </w:rPr>
  </w:style>
  <w:style w:type="character" w:styleId="aa">
    <w:name w:val="Hyperlink"/>
    <w:basedOn w:val="a0"/>
    <w:uiPriority w:val="99"/>
    <w:unhideWhenUsed/>
    <w:rsid w:val="00405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obileSecurity2014@163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5838;&#20214;\&#35745;&#31639;&#26426;&#32452;&#25104;&#23454;&#39564;\&#35745;&#31639;&#26426;&#32452;&#25104;&#23454;&#39564;&#25253;&#21578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计算机组成实验报告模板.dot</Template>
  <TotalTime>25</TotalTime>
  <Pages>1</Pages>
  <Words>22</Words>
  <Characters>132</Characters>
  <Application>Microsoft Office Word</Application>
  <DocSecurity>0</DocSecurity>
  <Lines>1</Lines>
  <Paragraphs>1</Paragraphs>
  <ScaleCrop>false</ScaleCrop>
  <Company>浙江大学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linan</dc:creator>
  <cp:keywords/>
  <cp:lastModifiedBy>Zonghua Gu</cp:lastModifiedBy>
  <cp:revision>9</cp:revision>
  <cp:lastPrinted>1899-12-31T16:00:00Z</cp:lastPrinted>
  <dcterms:created xsi:type="dcterms:W3CDTF">2014-11-23T12:22:00Z</dcterms:created>
  <dcterms:modified xsi:type="dcterms:W3CDTF">2014-11-24T01:56:00Z</dcterms:modified>
</cp:coreProperties>
</file>